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E3C33" w14:textId="77777777" w:rsidR="00DB3F09" w:rsidRDefault="00DB3F09" w:rsidP="00DB3F09">
      <w:r>
        <w:t>Parent Information</w:t>
      </w:r>
    </w:p>
    <w:p w14:paraId="3B785562" w14:textId="77777777" w:rsidR="00DB3F09" w:rsidRDefault="00DB3F09" w:rsidP="00DB3F09">
      <w:r>
        <w:t xml:space="preserve">CREATE TABLE </w:t>
      </w:r>
      <w:proofErr w:type="spellStart"/>
      <w:r>
        <w:t>Parent_Information</w:t>
      </w:r>
      <w:proofErr w:type="spellEnd"/>
      <w:r>
        <w:t xml:space="preserve"> (</w:t>
      </w:r>
    </w:p>
    <w:p w14:paraId="127056D0" w14:textId="77777777" w:rsidR="00DB3F09" w:rsidRDefault="00DB3F09" w:rsidP="00DB3F09">
      <w:r>
        <w:t xml:space="preserve">    ID INT PRIMARY KEY,</w:t>
      </w:r>
    </w:p>
    <w:p w14:paraId="7ABF249A" w14:textId="77777777" w:rsidR="00DB3F09" w:rsidRDefault="00DB3F09" w:rsidP="00DB3F09">
      <w:r>
        <w:t xml:space="preserve">    Parent1_FirstName </w:t>
      </w:r>
      <w:proofErr w:type="gramStart"/>
      <w:r>
        <w:t>VARCHAR(</w:t>
      </w:r>
      <w:proofErr w:type="gramEnd"/>
      <w:r>
        <w:t>50),</w:t>
      </w:r>
    </w:p>
    <w:p w14:paraId="11EC2D3F" w14:textId="77777777" w:rsidR="00DB3F09" w:rsidRDefault="00DB3F09" w:rsidP="00DB3F09">
      <w:r>
        <w:t xml:space="preserve">    Parent1_LastName </w:t>
      </w:r>
      <w:proofErr w:type="gramStart"/>
      <w:r>
        <w:t>VARCHAR(</w:t>
      </w:r>
      <w:proofErr w:type="gramEnd"/>
      <w:r>
        <w:t>50),</w:t>
      </w:r>
    </w:p>
    <w:p w14:paraId="2C9082C2" w14:textId="77777777" w:rsidR="00DB3F09" w:rsidRDefault="00DB3F09" w:rsidP="00DB3F09">
      <w:r>
        <w:t xml:space="preserve">    Parent2_FirstName </w:t>
      </w:r>
      <w:proofErr w:type="gramStart"/>
      <w:r>
        <w:t>VARCHAR(</w:t>
      </w:r>
      <w:proofErr w:type="gramEnd"/>
      <w:r>
        <w:t>50),</w:t>
      </w:r>
    </w:p>
    <w:p w14:paraId="3EF52125" w14:textId="77777777" w:rsidR="00DB3F09" w:rsidRDefault="00DB3F09" w:rsidP="00DB3F09">
      <w:r>
        <w:t xml:space="preserve">    Parent2_LastName </w:t>
      </w:r>
      <w:proofErr w:type="gramStart"/>
      <w:r>
        <w:t>VARCHAR(</w:t>
      </w:r>
      <w:proofErr w:type="gramEnd"/>
      <w:r>
        <w:t>50)</w:t>
      </w:r>
    </w:p>
    <w:p w14:paraId="3A9336FB" w14:textId="5D056C05" w:rsidR="00252097" w:rsidRDefault="00DB3F09" w:rsidP="00DB3F09">
      <w:r>
        <w:t>);</w:t>
      </w:r>
    </w:p>
    <w:p w14:paraId="1417A532" w14:textId="77777777" w:rsidR="00DB3F09" w:rsidRDefault="00DB3F09" w:rsidP="00DB3F09"/>
    <w:p w14:paraId="3B6B767A" w14:textId="77777777" w:rsidR="00DB3F09" w:rsidRDefault="00DB3F09" w:rsidP="00DB3F09">
      <w:r>
        <w:t>Student</w:t>
      </w:r>
    </w:p>
    <w:p w14:paraId="24AD0CC0" w14:textId="77777777" w:rsidR="00DB3F09" w:rsidRDefault="00DB3F09" w:rsidP="00DB3F09">
      <w:r>
        <w:t>CREATE TABLE Student (</w:t>
      </w:r>
    </w:p>
    <w:p w14:paraId="1DCEE0D8" w14:textId="77777777" w:rsidR="00DB3F09" w:rsidRDefault="00DB3F09" w:rsidP="00DB3F09">
      <w:r>
        <w:t xml:space="preserve">    ID INT PRIMARY KEY,</w:t>
      </w:r>
    </w:p>
    <w:p w14:paraId="24946FB3" w14:textId="77777777" w:rsidR="00DB3F09" w:rsidRDefault="00DB3F09" w:rsidP="00DB3F09">
      <w:r>
        <w:t xml:space="preserve">    FirstName </w:t>
      </w:r>
      <w:proofErr w:type="gramStart"/>
      <w:r>
        <w:t>VARCHAR(</w:t>
      </w:r>
      <w:proofErr w:type="gramEnd"/>
      <w:r>
        <w:t>50),</w:t>
      </w:r>
    </w:p>
    <w:p w14:paraId="6D8DE677" w14:textId="77777777" w:rsidR="00DB3F09" w:rsidRDefault="00DB3F09" w:rsidP="00DB3F09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7CF4529" w14:textId="77777777" w:rsidR="00DB3F09" w:rsidRDefault="00DB3F09" w:rsidP="00DB3F09">
      <w:r>
        <w:t xml:space="preserve">    </w:t>
      </w:r>
      <w:proofErr w:type="spellStart"/>
      <w:r>
        <w:t>RegistrationYear</w:t>
      </w:r>
      <w:proofErr w:type="spellEnd"/>
      <w:r>
        <w:t xml:space="preserve"> INT,</w:t>
      </w:r>
    </w:p>
    <w:p w14:paraId="659D1F51" w14:textId="77777777" w:rsidR="00DB3F09" w:rsidRDefault="00DB3F09" w:rsidP="00DB3F09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57C75625" w14:textId="77777777" w:rsidR="00DB3F09" w:rsidRDefault="00DB3F09" w:rsidP="00DB3F09">
      <w:r>
        <w:t xml:space="preserve">    </w:t>
      </w:r>
      <w:proofErr w:type="spellStart"/>
      <w:r>
        <w:t>ParentID</w:t>
      </w:r>
      <w:proofErr w:type="spellEnd"/>
      <w:r>
        <w:t xml:space="preserve"> INT,</w:t>
      </w:r>
    </w:p>
    <w:p w14:paraId="15409C9D" w14:textId="77777777" w:rsidR="00DB3F09" w:rsidRDefault="00DB3F09" w:rsidP="00DB3F09">
      <w:r>
        <w:t xml:space="preserve">    FOREIGN KEY (</w:t>
      </w:r>
      <w:proofErr w:type="spellStart"/>
      <w:r>
        <w:t>ParentID</w:t>
      </w:r>
      <w:proofErr w:type="spellEnd"/>
      <w:r>
        <w:t xml:space="preserve">) REFERENCES </w:t>
      </w:r>
      <w:proofErr w:type="spellStart"/>
      <w:r>
        <w:t>Parent_</w:t>
      </w:r>
      <w:proofErr w:type="gramStart"/>
      <w:r>
        <w:t>Information</w:t>
      </w:r>
      <w:proofErr w:type="spellEnd"/>
      <w:r>
        <w:t>(</w:t>
      </w:r>
      <w:proofErr w:type="gramEnd"/>
      <w:r>
        <w:t>ID)</w:t>
      </w:r>
    </w:p>
    <w:p w14:paraId="46F1E173" w14:textId="6AC4FE56" w:rsidR="00DB3F09" w:rsidRDefault="00DB3F09" w:rsidP="00DB3F09">
      <w:r>
        <w:t>);</w:t>
      </w:r>
    </w:p>
    <w:p w14:paraId="0ED0C9F7" w14:textId="77777777" w:rsidR="00DB3F09" w:rsidRDefault="00DB3F09" w:rsidP="00DB3F09"/>
    <w:p w14:paraId="197EBBFE" w14:textId="77777777" w:rsidR="00DB3F09" w:rsidRDefault="00DB3F09" w:rsidP="00DB3F09"/>
    <w:p w14:paraId="5C55E3F4" w14:textId="77777777" w:rsidR="00DB3F09" w:rsidRDefault="00DB3F09" w:rsidP="00DB3F09">
      <w:r>
        <w:t>Academic Session</w:t>
      </w:r>
    </w:p>
    <w:p w14:paraId="6616F4CF" w14:textId="77777777" w:rsidR="00DB3F09" w:rsidRDefault="00DB3F09" w:rsidP="00DB3F09">
      <w:r>
        <w:t xml:space="preserve">CREATE TABLE </w:t>
      </w:r>
      <w:proofErr w:type="spellStart"/>
      <w:r>
        <w:t>Academic_Session</w:t>
      </w:r>
      <w:proofErr w:type="spellEnd"/>
      <w:r>
        <w:t xml:space="preserve"> (</w:t>
      </w:r>
    </w:p>
    <w:p w14:paraId="19BA9BFE" w14:textId="77777777" w:rsidR="00DB3F09" w:rsidRDefault="00DB3F09" w:rsidP="00DB3F09">
      <w:r>
        <w:t xml:space="preserve">    ID INT PRIMARY KEY,</w:t>
      </w:r>
    </w:p>
    <w:p w14:paraId="26FF1D3E" w14:textId="77777777" w:rsidR="00DB3F09" w:rsidRDefault="00DB3F09" w:rsidP="00DB3F09">
      <w:r>
        <w:t xml:space="preserve">    Name </w:t>
      </w:r>
      <w:proofErr w:type="gramStart"/>
      <w:r>
        <w:t>VARCHAR(</w:t>
      </w:r>
      <w:proofErr w:type="gramEnd"/>
      <w:r>
        <w:t>50)</w:t>
      </w:r>
    </w:p>
    <w:p w14:paraId="1E308C07" w14:textId="24118F51" w:rsidR="00DB3F09" w:rsidRDefault="00DB3F09" w:rsidP="00DB3F09">
      <w:r>
        <w:t>);</w:t>
      </w:r>
    </w:p>
    <w:p w14:paraId="7BA34FC0" w14:textId="77777777" w:rsidR="00DB3F09" w:rsidRDefault="00DB3F09" w:rsidP="00DB3F09">
      <w:r>
        <w:lastRenderedPageBreak/>
        <w:t>Student Attendance</w:t>
      </w:r>
    </w:p>
    <w:p w14:paraId="4337726F" w14:textId="77777777" w:rsidR="00DB3F09" w:rsidRDefault="00DB3F09" w:rsidP="00DB3F09">
      <w:r>
        <w:t xml:space="preserve">CREATE TABLE </w:t>
      </w:r>
      <w:proofErr w:type="spellStart"/>
      <w:r>
        <w:t>Student_Attendance</w:t>
      </w:r>
      <w:proofErr w:type="spellEnd"/>
      <w:r>
        <w:t xml:space="preserve"> (</w:t>
      </w:r>
    </w:p>
    <w:p w14:paraId="412DE590" w14:textId="77777777" w:rsidR="00DB3F09" w:rsidRDefault="00DB3F09" w:rsidP="00DB3F09">
      <w:r>
        <w:t xml:space="preserve">    ID INT PRIMARY KEY,</w:t>
      </w:r>
    </w:p>
    <w:p w14:paraId="18CCABF8" w14:textId="77777777" w:rsidR="00DB3F09" w:rsidRDefault="00DB3F09" w:rsidP="00DB3F09">
      <w:r>
        <w:t xml:space="preserve">    </w:t>
      </w:r>
      <w:proofErr w:type="spellStart"/>
      <w:r>
        <w:t>Number_WorkingDays</w:t>
      </w:r>
      <w:proofErr w:type="spellEnd"/>
      <w:r>
        <w:t xml:space="preserve"> INT,</w:t>
      </w:r>
    </w:p>
    <w:p w14:paraId="7EEDF6B9" w14:textId="77777777" w:rsidR="00DB3F09" w:rsidRDefault="00DB3F09" w:rsidP="00DB3F09">
      <w:r>
        <w:t xml:space="preserve">    </w:t>
      </w:r>
      <w:proofErr w:type="spellStart"/>
      <w:r>
        <w:t>Number_DaysOff</w:t>
      </w:r>
      <w:proofErr w:type="spellEnd"/>
      <w:r>
        <w:t xml:space="preserve"> INT,</w:t>
      </w:r>
    </w:p>
    <w:p w14:paraId="0A1F08CD" w14:textId="77777777" w:rsidR="00DB3F09" w:rsidRDefault="00DB3F09" w:rsidP="00DB3F09">
      <w:r>
        <w:t xml:space="preserve">    </w:t>
      </w:r>
      <w:proofErr w:type="spellStart"/>
      <w:r>
        <w:t>Eligibility_Exam</w:t>
      </w:r>
      <w:proofErr w:type="spellEnd"/>
      <w:r>
        <w:t xml:space="preserve"> BOOLEAN,</w:t>
      </w:r>
    </w:p>
    <w:p w14:paraId="63A16208" w14:textId="77777777" w:rsidR="00DB3F09" w:rsidRDefault="00DB3F09" w:rsidP="00DB3F09">
      <w:r>
        <w:t xml:space="preserve">    </w:t>
      </w:r>
      <w:proofErr w:type="spellStart"/>
      <w:r>
        <w:t>StudentID</w:t>
      </w:r>
      <w:proofErr w:type="spellEnd"/>
      <w:r>
        <w:t xml:space="preserve"> INT,</w:t>
      </w:r>
    </w:p>
    <w:p w14:paraId="413ACAA3" w14:textId="77777777" w:rsidR="00DB3F09" w:rsidRDefault="00DB3F09" w:rsidP="00DB3F09">
      <w:r>
        <w:t xml:space="preserve">    </w:t>
      </w:r>
      <w:proofErr w:type="spellStart"/>
      <w:r>
        <w:t>AcademicSessionID</w:t>
      </w:r>
      <w:proofErr w:type="spellEnd"/>
      <w:r>
        <w:t xml:space="preserve"> INT,</w:t>
      </w:r>
    </w:p>
    <w:p w14:paraId="077CA11E" w14:textId="77777777" w:rsidR="00DB3F09" w:rsidRDefault="00DB3F09" w:rsidP="00DB3F09">
      <w:r>
        <w:t xml:space="preserve">    FOREIGN KEY (</w:t>
      </w:r>
      <w:proofErr w:type="spellStart"/>
      <w:r>
        <w:t>StudentID</w:t>
      </w:r>
      <w:proofErr w:type="spellEnd"/>
      <w:r>
        <w:t xml:space="preserve">) REFERENCES </w:t>
      </w:r>
      <w:proofErr w:type="gramStart"/>
      <w:r>
        <w:t>Student(</w:t>
      </w:r>
      <w:proofErr w:type="gramEnd"/>
      <w:r>
        <w:t>ID),</w:t>
      </w:r>
    </w:p>
    <w:p w14:paraId="533D9D77" w14:textId="77777777" w:rsidR="00DB3F09" w:rsidRDefault="00DB3F09" w:rsidP="00DB3F09">
      <w:r>
        <w:t xml:space="preserve">    FOREIGN KEY (</w:t>
      </w:r>
      <w:proofErr w:type="spellStart"/>
      <w:r>
        <w:t>AcademicSessionID</w:t>
      </w:r>
      <w:proofErr w:type="spellEnd"/>
      <w:r>
        <w:t xml:space="preserve">) REFERENCES </w:t>
      </w:r>
      <w:proofErr w:type="spellStart"/>
      <w:r>
        <w:t>Academic_</w:t>
      </w:r>
      <w:proofErr w:type="gramStart"/>
      <w:r>
        <w:t>Session</w:t>
      </w:r>
      <w:proofErr w:type="spellEnd"/>
      <w:r>
        <w:t>(</w:t>
      </w:r>
      <w:proofErr w:type="gramEnd"/>
      <w:r>
        <w:t>ID)</w:t>
      </w:r>
    </w:p>
    <w:p w14:paraId="70388863" w14:textId="7DCEC674" w:rsidR="00DB3F09" w:rsidRDefault="00DB3F09" w:rsidP="00DB3F09">
      <w:r>
        <w:t>);</w:t>
      </w:r>
    </w:p>
    <w:p w14:paraId="1F45C804" w14:textId="77777777" w:rsidR="00DB3F09" w:rsidRDefault="00DB3F09" w:rsidP="00DB3F09"/>
    <w:p w14:paraId="04F61A65" w14:textId="77777777" w:rsidR="00DB3F09" w:rsidRDefault="00DB3F09" w:rsidP="00DB3F09">
      <w:r>
        <w:t>Department</w:t>
      </w:r>
    </w:p>
    <w:p w14:paraId="705F3A3A" w14:textId="77777777" w:rsidR="00DB3F09" w:rsidRDefault="00DB3F09" w:rsidP="00DB3F09">
      <w:r>
        <w:t>CREATE TABLE Department (</w:t>
      </w:r>
    </w:p>
    <w:p w14:paraId="1049C35A" w14:textId="77777777" w:rsidR="00DB3F09" w:rsidRDefault="00DB3F09" w:rsidP="00DB3F09">
      <w:r>
        <w:t xml:space="preserve">    ID INT PRIMARY KEY,</w:t>
      </w:r>
    </w:p>
    <w:p w14:paraId="78D805F8" w14:textId="77777777" w:rsidR="00DB3F09" w:rsidRDefault="00DB3F09" w:rsidP="00DB3F09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1269F6BB" w14:textId="77777777" w:rsidR="00DB3F09" w:rsidRDefault="00DB3F09" w:rsidP="00DB3F09">
      <w:r>
        <w:t xml:space="preserve">    Head </w:t>
      </w:r>
      <w:proofErr w:type="gramStart"/>
      <w:r>
        <w:t>VARCHAR(</w:t>
      </w:r>
      <w:proofErr w:type="gramEnd"/>
      <w:r>
        <w:t>100)</w:t>
      </w:r>
    </w:p>
    <w:p w14:paraId="360965BE" w14:textId="062B0C2D" w:rsidR="00DB3F09" w:rsidRDefault="00DB3F09" w:rsidP="00DB3F09">
      <w:r>
        <w:t>);</w:t>
      </w:r>
    </w:p>
    <w:p w14:paraId="650767B7" w14:textId="77777777" w:rsidR="00DB3F09" w:rsidRDefault="00DB3F09" w:rsidP="00DB3F09"/>
    <w:p w14:paraId="5CF7496D" w14:textId="77777777" w:rsidR="00DB3F09" w:rsidRDefault="00DB3F09" w:rsidP="00DB3F09">
      <w:r>
        <w:t>Faculty</w:t>
      </w:r>
    </w:p>
    <w:p w14:paraId="15C8D376" w14:textId="77777777" w:rsidR="00DB3F09" w:rsidRDefault="00DB3F09" w:rsidP="00DB3F09">
      <w:r>
        <w:t>CREATE TABLE Faculty (</w:t>
      </w:r>
    </w:p>
    <w:p w14:paraId="54651FD2" w14:textId="77777777" w:rsidR="00DB3F09" w:rsidRDefault="00DB3F09" w:rsidP="00DB3F09">
      <w:r>
        <w:t xml:space="preserve">    ID INT PRIMARY KEY,</w:t>
      </w:r>
    </w:p>
    <w:p w14:paraId="46829FD8" w14:textId="77777777" w:rsidR="00DB3F09" w:rsidRDefault="00DB3F09" w:rsidP="00DB3F09">
      <w:r>
        <w:t xml:space="preserve">    FirstName </w:t>
      </w:r>
      <w:proofErr w:type="gramStart"/>
      <w:r>
        <w:t>VARCHAR(</w:t>
      </w:r>
      <w:proofErr w:type="gramEnd"/>
      <w:r>
        <w:t>50),</w:t>
      </w:r>
    </w:p>
    <w:p w14:paraId="1C3AF22B" w14:textId="77777777" w:rsidR="00DB3F09" w:rsidRDefault="00DB3F09" w:rsidP="00DB3F09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C692727" w14:textId="77777777" w:rsidR="00DB3F09" w:rsidRDefault="00DB3F09" w:rsidP="00DB3F09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090FBA3E" w14:textId="77777777" w:rsidR="00DB3F09" w:rsidRDefault="00DB3F09" w:rsidP="00DB3F09">
      <w:r>
        <w:t xml:space="preserve">    </w:t>
      </w:r>
      <w:proofErr w:type="spellStart"/>
      <w:r>
        <w:t>DepartmentID</w:t>
      </w:r>
      <w:proofErr w:type="spellEnd"/>
      <w:r>
        <w:t xml:space="preserve"> INT,</w:t>
      </w:r>
    </w:p>
    <w:p w14:paraId="3B68A368" w14:textId="77777777" w:rsidR="00DB3F09" w:rsidRDefault="00DB3F09" w:rsidP="00DB3F09">
      <w:r>
        <w:lastRenderedPageBreak/>
        <w:t xml:space="preserve">    FOREIGN KEY (</w:t>
      </w:r>
      <w:proofErr w:type="spellStart"/>
      <w:r>
        <w:t>DepartmentID</w:t>
      </w:r>
      <w:proofErr w:type="spellEnd"/>
      <w:r>
        <w:t xml:space="preserve">) REFERENCES </w:t>
      </w:r>
      <w:proofErr w:type="gramStart"/>
      <w:r>
        <w:t>Department(</w:t>
      </w:r>
      <w:proofErr w:type="gramEnd"/>
      <w:r>
        <w:t>ID)</w:t>
      </w:r>
    </w:p>
    <w:p w14:paraId="174F7913" w14:textId="3851A02D" w:rsidR="00DB3F09" w:rsidRDefault="00DB3F09" w:rsidP="00DB3F09">
      <w:r>
        <w:t>);</w:t>
      </w:r>
    </w:p>
    <w:p w14:paraId="35ED301E" w14:textId="77777777" w:rsidR="00DB3F09" w:rsidRDefault="00DB3F09" w:rsidP="00DB3F09"/>
    <w:p w14:paraId="6E2B512D" w14:textId="77777777" w:rsidR="00DB3F09" w:rsidRDefault="00DB3F09" w:rsidP="00DB3F09">
      <w:r>
        <w:t>Exam Result</w:t>
      </w:r>
    </w:p>
    <w:p w14:paraId="0ED61A18" w14:textId="77777777" w:rsidR="00DB3F09" w:rsidRDefault="00DB3F09" w:rsidP="00DB3F09">
      <w:r>
        <w:t xml:space="preserve">CREATE TABLE </w:t>
      </w:r>
      <w:proofErr w:type="spellStart"/>
      <w:r>
        <w:t>Exam_Result</w:t>
      </w:r>
      <w:proofErr w:type="spellEnd"/>
      <w:r>
        <w:t xml:space="preserve"> (</w:t>
      </w:r>
    </w:p>
    <w:p w14:paraId="46B3D007" w14:textId="77777777" w:rsidR="00DB3F09" w:rsidRDefault="00DB3F09" w:rsidP="00DB3F09">
      <w:r>
        <w:t xml:space="preserve">    </w:t>
      </w:r>
      <w:proofErr w:type="spellStart"/>
      <w:r>
        <w:t>ExamID</w:t>
      </w:r>
      <w:proofErr w:type="spellEnd"/>
      <w:r>
        <w:t xml:space="preserve"> INT,</w:t>
      </w:r>
    </w:p>
    <w:p w14:paraId="7B40770E" w14:textId="77777777" w:rsidR="00DB3F09" w:rsidRDefault="00DB3F09" w:rsidP="00DB3F09">
      <w:r>
        <w:t xml:space="preserve">    </w:t>
      </w:r>
      <w:proofErr w:type="spellStart"/>
      <w:r>
        <w:t>StudentID</w:t>
      </w:r>
      <w:proofErr w:type="spellEnd"/>
      <w:r>
        <w:t xml:space="preserve"> INT,</w:t>
      </w:r>
    </w:p>
    <w:p w14:paraId="73243E1B" w14:textId="77777777" w:rsidR="00DB3F09" w:rsidRDefault="00DB3F09" w:rsidP="00DB3F09">
      <w:r>
        <w:t xml:space="preserve">    Grade </w:t>
      </w:r>
      <w:proofErr w:type="gramStart"/>
      <w:r>
        <w:t>VARCHAR(</w:t>
      </w:r>
      <w:proofErr w:type="gramEnd"/>
      <w:r>
        <w:t>2),</w:t>
      </w:r>
    </w:p>
    <w:p w14:paraId="506F92E9" w14:textId="77777777" w:rsidR="00DB3F09" w:rsidRDefault="00DB3F09" w:rsidP="00DB3F09">
      <w:r>
        <w:t xml:space="preserve">    PRIMARY KEY (</w:t>
      </w:r>
      <w:proofErr w:type="spellStart"/>
      <w:r>
        <w:t>ExamID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>),</w:t>
      </w:r>
    </w:p>
    <w:p w14:paraId="6363CD48" w14:textId="77777777" w:rsidR="00DB3F09" w:rsidRDefault="00DB3F09" w:rsidP="00DB3F09">
      <w:r>
        <w:t xml:space="preserve">    FOREIGN KEY (</w:t>
      </w:r>
      <w:proofErr w:type="spellStart"/>
      <w:r>
        <w:t>ExamID</w:t>
      </w:r>
      <w:proofErr w:type="spellEnd"/>
      <w:r>
        <w:t xml:space="preserve">) REFERENCES </w:t>
      </w:r>
      <w:proofErr w:type="gramStart"/>
      <w:r>
        <w:t>Exam(</w:t>
      </w:r>
      <w:proofErr w:type="gramEnd"/>
      <w:r>
        <w:t>ID),</w:t>
      </w:r>
    </w:p>
    <w:p w14:paraId="06C73ECB" w14:textId="77777777" w:rsidR="00DB3F09" w:rsidRDefault="00DB3F09" w:rsidP="00DB3F09">
      <w:r>
        <w:t xml:space="preserve">    FOREIGN KEY (</w:t>
      </w:r>
      <w:proofErr w:type="spellStart"/>
      <w:r>
        <w:t>StudentID</w:t>
      </w:r>
      <w:proofErr w:type="spellEnd"/>
      <w:r>
        <w:t xml:space="preserve">) REFERENCES </w:t>
      </w:r>
      <w:proofErr w:type="gramStart"/>
      <w:r>
        <w:t>Student(</w:t>
      </w:r>
      <w:proofErr w:type="gramEnd"/>
      <w:r>
        <w:t>ID)</w:t>
      </w:r>
    </w:p>
    <w:p w14:paraId="465EF5C6" w14:textId="24C099FC" w:rsidR="00DB3F09" w:rsidRDefault="00DB3F09" w:rsidP="00DB3F09">
      <w:r>
        <w:t>);</w:t>
      </w:r>
    </w:p>
    <w:p w14:paraId="30565008" w14:textId="77777777" w:rsidR="00DB3F09" w:rsidRDefault="00DB3F09" w:rsidP="00DB3F09"/>
    <w:p w14:paraId="61701C14" w14:textId="77777777" w:rsidR="00DB3F09" w:rsidRDefault="00DB3F09" w:rsidP="00DB3F09">
      <w:r>
        <w:t>Exam Type</w:t>
      </w:r>
    </w:p>
    <w:p w14:paraId="24F225C6" w14:textId="77777777" w:rsidR="00DB3F09" w:rsidRDefault="00DB3F09" w:rsidP="00DB3F09">
      <w:r>
        <w:t xml:space="preserve">CREATE TABLE </w:t>
      </w:r>
      <w:proofErr w:type="spellStart"/>
      <w:r>
        <w:t>Exam_Type</w:t>
      </w:r>
      <w:proofErr w:type="spellEnd"/>
      <w:r>
        <w:t xml:space="preserve"> (</w:t>
      </w:r>
    </w:p>
    <w:p w14:paraId="789FF617" w14:textId="77777777" w:rsidR="00DB3F09" w:rsidRDefault="00DB3F09" w:rsidP="00DB3F09">
      <w:r>
        <w:t xml:space="preserve">    ID INT PRIMARY KEY,</w:t>
      </w:r>
    </w:p>
    <w:p w14:paraId="2BB0D667" w14:textId="77777777" w:rsidR="00DB3F09" w:rsidRDefault="00DB3F09" w:rsidP="00DB3F09">
      <w:r>
        <w:t xml:space="preserve">    Type </w:t>
      </w:r>
      <w:proofErr w:type="gramStart"/>
      <w:r>
        <w:t>VARCHAR(</w:t>
      </w:r>
      <w:proofErr w:type="gramEnd"/>
      <w:r>
        <w:t>50),</w:t>
      </w:r>
    </w:p>
    <w:p w14:paraId="3A1E059C" w14:textId="77777777" w:rsidR="00DB3F09" w:rsidRDefault="00DB3F09" w:rsidP="00DB3F09"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2CCA037F" w14:textId="77777777" w:rsidR="00DB3F09" w:rsidRDefault="00DB3F09" w:rsidP="00DB3F09">
      <w:r>
        <w:t xml:space="preserve">    Description TEXT</w:t>
      </w:r>
    </w:p>
    <w:p w14:paraId="6D58C383" w14:textId="5CF4E019" w:rsidR="00DB3F09" w:rsidRDefault="00DB3F09" w:rsidP="00DB3F09">
      <w:r>
        <w:t>);</w:t>
      </w:r>
    </w:p>
    <w:p w14:paraId="4F314776" w14:textId="77777777" w:rsidR="00DB3F09" w:rsidRDefault="00DB3F09" w:rsidP="00DB3F09"/>
    <w:p w14:paraId="18157182" w14:textId="77777777" w:rsidR="00DB3F09" w:rsidRDefault="00DB3F09" w:rsidP="00DB3F09">
      <w:r>
        <w:t>Exam</w:t>
      </w:r>
    </w:p>
    <w:p w14:paraId="09B04E70" w14:textId="77777777" w:rsidR="00DB3F09" w:rsidRDefault="00DB3F09" w:rsidP="00DB3F09">
      <w:r>
        <w:t>CREATE TABLE Exam (</w:t>
      </w:r>
    </w:p>
    <w:p w14:paraId="4BBDD9BB" w14:textId="77777777" w:rsidR="00DB3F09" w:rsidRDefault="00DB3F09" w:rsidP="00DB3F09">
      <w:r>
        <w:t xml:space="preserve">    ID INT PRIMARY KEY,</w:t>
      </w:r>
    </w:p>
    <w:p w14:paraId="4D56B9DE" w14:textId="77777777" w:rsidR="00DB3F09" w:rsidRDefault="00DB3F09" w:rsidP="00DB3F09">
      <w:r>
        <w:t xml:space="preserve">    StartDate DATE,</w:t>
      </w:r>
    </w:p>
    <w:p w14:paraId="132558CF" w14:textId="77777777" w:rsidR="00DB3F09" w:rsidRDefault="00DB3F09" w:rsidP="00DB3F09">
      <w:r>
        <w:t xml:space="preserve">    </w:t>
      </w:r>
      <w:proofErr w:type="spellStart"/>
      <w:r>
        <w:t>CourseID</w:t>
      </w:r>
      <w:proofErr w:type="spellEnd"/>
      <w:r>
        <w:t xml:space="preserve"> INT,</w:t>
      </w:r>
    </w:p>
    <w:p w14:paraId="1ACCCAE7" w14:textId="77777777" w:rsidR="00DB3F09" w:rsidRDefault="00DB3F09" w:rsidP="00DB3F09">
      <w:r>
        <w:lastRenderedPageBreak/>
        <w:t xml:space="preserve">    FOREIGN KEY (</w:t>
      </w:r>
      <w:proofErr w:type="spellStart"/>
      <w:r>
        <w:t>CourseID</w:t>
      </w:r>
      <w:proofErr w:type="spellEnd"/>
      <w:r>
        <w:t xml:space="preserve">) REFERENCES </w:t>
      </w:r>
      <w:proofErr w:type="gramStart"/>
      <w:r>
        <w:t>Course(</w:t>
      </w:r>
      <w:proofErr w:type="gramEnd"/>
      <w:r>
        <w:t>ID)</w:t>
      </w:r>
    </w:p>
    <w:p w14:paraId="0828DA4C" w14:textId="3D90C142" w:rsidR="00DB3F09" w:rsidRDefault="00DB3F09" w:rsidP="00DB3F09">
      <w:r>
        <w:t>);</w:t>
      </w:r>
    </w:p>
    <w:p w14:paraId="52B5ADCF" w14:textId="77777777" w:rsidR="00DB3F09" w:rsidRDefault="00DB3F09" w:rsidP="00DB3F09"/>
    <w:p w14:paraId="1125B55C" w14:textId="77777777" w:rsidR="00DB3F09" w:rsidRDefault="00DB3F09" w:rsidP="00DB3F09"/>
    <w:sectPr w:rsidR="00DB3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09"/>
    <w:rsid w:val="00017494"/>
    <w:rsid w:val="00080613"/>
    <w:rsid w:val="00080BC1"/>
    <w:rsid w:val="000F0482"/>
    <w:rsid w:val="000F6B96"/>
    <w:rsid w:val="00244FB1"/>
    <w:rsid w:val="00252097"/>
    <w:rsid w:val="002648D8"/>
    <w:rsid w:val="0028787B"/>
    <w:rsid w:val="0029213F"/>
    <w:rsid w:val="00294DFE"/>
    <w:rsid w:val="00372D2D"/>
    <w:rsid w:val="003804B9"/>
    <w:rsid w:val="003C70E8"/>
    <w:rsid w:val="00423043"/>
    <w:rsid w:val="0044495D"/>
    <w:rsid w:val="00461EA4"/>
    <w:rsid w:val="00491B16"/>
    <w:rsid w:val="00492565"/>
    <w:rsid w:val="004C3B51"/>
    <w:rsid w:val="00500719"/>
    <w:rsid w:val="00526A84"/>
    <w:rsid w:val="00536A57"/>
    <w:rsid w:val="0054228F"/>
    <w:rsid w:val="005473AB"/>
    <w:rsid w:val="00550948"/>
    <w:rsid w:val="00567E4F"/>
    <w:rsid w:val="005917D0"/>
    <w:rsid w:val="00593595"/>
    <w:rsid w:val="006572CA"/>
    <w:rsid w:val="00664425"/>
    <w:rsid w:val="0070408F"/>
    <w:rsid w:val="007224B5"/>
    <w:rsid w:val="00771F03"/>
    <w:rsid w:val="0078051C"/>
    <w:rsid w:val="007C36FF"/>
    <w:rsid w:val="00825AD1"/>
    <w:rsid w:val="00867EB0"/>
    <w:rsid w:val="008844C9"/>
    <w:rsid w:val="008B624C"/>
    <w:rsid w:val="009962BF"/>
    <w:rsid w:val="00A10F3C"/>
    <w:rsid w:val="00A71503"/>
    <w:rsid w:val="00AA70FF"/>
    <w:rsid w:val="00AB5D48"/>
    <w:rsid w:val="00B16188"/>
    <w:rsid w:val="00B30BAE"/>
    <w:rsid w:val="00B47892"/>
    <w:rsid w:val="00BC2A3D"/>
    <w:rsid w:val="00BF01C9"/>
    <w:rsid w:val="00BF1385"/>
    <w:rsid w:val="00C03E99"/>
    <w:rsid w:val="00C95687"/>
    <w:rsid w:val="00CD0140"/>
    <w:rsid w:val="00CD1041"/>
    <w:rsid w:val="00D105C1"/>
    <w:rsid w:val="00D1198D"/>
    <w:rsid w:val="00DB3F09"/>
    <w:rsid w:val="00DC297C"/>
    <w:rsid w:val="00E51BC4"/>
    <w:rsid w:val="00ED72C0"/>
    <w:rsid w:val="00EE758C"/>
    <w:rsid w:val="00F12012"/>
    <w:rsid w:val="00F64EE4"/>
    <w:rsid w:val="00FA5B56"/>
    <w:rsid w:val="00FB219D"/>
    <w:rsid w:val="00FB65AC"/>
    <w:rsid w:val="00FD7D00"/>
    <w:rsid w:val="00FE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52A00"/>
  <w15:chartTrackingRefBased/>
  <w15:docId w15:val="{4BABBA76-EAB1-8A43-BE82-A556B18F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F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2</TotalTime>
  <Pages>4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Amy</dc:creator>
  <cp:keywords/>
  <dc:description/>
  <cp:lastModifiedBy>smith Amy</cp:lastModifiedBy>
  <cp:revision>1</cp:revision>
  <dcterms:created xsi:type="dcterms:W3CDTF">2024-09-18T03:41:00Z</dcterms:created>
  <dcterms:modified xsi:type="dcterms:W3CDTF">2024-09-18T03:46:00Z</dcterms:modified>
</cp:coreProperties>
</file>